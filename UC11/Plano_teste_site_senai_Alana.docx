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0AC2" w14:textId="086B29F2" w:rsidR="005E5A15" w:rsidRPr="008559D4" w:rsidRDefault="00720BD2">
      <w:pPr>
        <w:pStyle w:val="Ttulo"/>
        <w:spacing w:line="288" w:lineRule="auto"/>
        <w:jc w:val="right"/>
        <w:rPr>
          <w:rFonts w:cs="Arial"/>
          <w:sz w:val="24"/>
          <w:szCs w:val="24"/>
          <w:lang w:val="pt-BR"/>
        </w:rPr>
      </w:pPr>
      <w:r>
        <w:rPr>
          <w:sz w:val="20"/>
          <w:lang w:val="pt-BR"/>
        </w:rPr>
        <w:softHyphen/>
      </w:r>
      <w:r>
        <w:rPr>
          <w:sz w:val="20"/>
          <w:lang w:val="pt-BR"/>
        </w:rPr>
        <w:softHyphen/>
      </w:r>
      <w:r>
        <w:rPr>
          <w:sz w:val="20"/>
          <w:lang w:val="pt-BR"/>
        </w:rPr>
        <w:softHyphen/>
      </w:r>
      <w:r>
        <w:rPr>
          <w:sz w:val="20"/>
          <w:lang w:val="pt-BR"/>
        </w:rPr>
        <w:softHyphen/>
      </w:r>
    </w:p>
    <w:p w14:paraId="6ADE7C68" w14:textId="77777777" w:rsidR="005E5A15" w:rsidRPr="008559D4" w:rsidRDefault="005E5A15">
      <w:pPr>
        <w:pStyle w:val="Ttulo"/>
        <w:spacing w:before="120" w:line="288" w:lineRule="auto"/>
        <w:rPr>
          <w:rFonts w:cs="Arial"/>
          <w:sz w:val="24"/>
          <w:szCs w:val="24"/>
          <w:lang w:val="pt-BR"/>
        </w:rPr>
      </w:pPr>
      <w:r w:rsidRPr="008559D4">
        <w:rPr>
          <w:rFonts w:cs="Arial"/>
          <w:sz w:val="24"/>
          <w:szCs w:val="24"/>
          <w:lang w:val="pt-BR"/>
        </w:rPr>
        <w:t>Plano de Testes</w:t>
      </w:r>
    </w:p>
    <w:p w14:paraId="74578A01" w14:textId="113CDDC6" w:rsidR="005E5A15" w:rsidRPr="008559D4" w:rsidRDefault="00206097" w:rsidP="00172733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E-</w:t>
      </w:r>
      <w:proofErr w:type="gramStart"/>
      <w:r>
        <w:rPr>
          <w:rFonts w:ascii="Arial" w:hAnsi="Arial" w:cs="Arial"/>
          <w:sz w:val="24"/>
          <w:szCs w:val="24"/>
          <w:lang w:val="pt-BR"/>
        </w:rPr>
        <w:t>players</w:t>
      </w:r>
      <w:proofErr w:type="gramEnd"/>
    </w:p>
    <w:p w14:paraId="5D563BAD" w14:textId="77777777" w:rsidR="005E5A15" w:rsidRPr="008559D4" w:rsidRDefault="005E5A15">
      <w:pPr>
        <w:pStyle w:val="Ttulo"/>
        <w:spacing w:before="120" w:line="288" w:lineRule="auto"/>
        <w:jc w:val="right"/>
        <w:rPr>
          <w:rFonts w:cs="Arial"/>
          <w:sz w:val="24"/>
          <w:szCs w:val="24"/>
          <w:lang w:val="pt-BR"/>
        </w:rPr>
      </w:pPr>
      <w:r w:rsidRPr="008559D4">
        <w:rPr>
          <w:rFonts w:cs="Arial"/>
          <w:sz w:val="24"/>
          <w:szCs w:val="24"/>
          <w:lang w:val="pt-BR"/>
        </w:rPr>
        <w:t> </w:t>
      </w:r>
    </w:p>
    <w:p w14:paraId="317BEF70" w14:textId="77777777" w:rsidR="005E5A15" w:rsidRPr="008559D4" w:rsidRDefault="005E5A15">
      <w:pPr>
        <w:rPr>
          <w:rFonts w:ascii="Arial" w:hAnsi="Arial" w:cs="Arial"/>
          <w:sz w:val="24"/>
          <w:szCs w:val="24"/>
          <w:lang w:val="pt-BR"/>
        </w:rPr>
      </w:pPr>
    </w:p>
    <w:p w14:paraId="00A77513" w14:textId="77777777" w:rsidR="005E5A15" w:rsidRPr="008559D4" w:rsidRDefault="005E5A15">
      <w:pPr>
        <w:pStyle w:val="Ttulo1"/>
        <w:rPr>
          <w:rFonts w:cs="Arial"/>
          <w:szCs w:val="24"/>
          <w:lang w:val="pt-BR"/>
        </w:rPr>
      </w:pPr>
      <w:bookmarkStart w:id="0" w:name="_Toc89959747"/>
      <w:r w:rsidRPr="008559D4">
        <w:rPr>
          <w:rFonts w:cs="Arial"/>
          <w:szCs w:val="24"/>
          <w:lang w:val="pt-BR"/>
        </w:rPr>
        <w:t>Introdução</w:t>
      </w:r>
      <w:bookmarkEnd w:id="0"/>
    </w:p>
    <w:p w14:paraId="3343049D" w14:textId="6EE8889B" w:rsidR="005E5A15" w:rsidRPr="008559D4" w:rsidRDefault="005E5A15">
      <w:pPr>
        <w:rPr>
          <w:rFonts w:ascii="Arial" w:hAnsi="Arial" w:cs="Arial"/>
          <w:sz w:val="24"/>
          <w:szCs w:val="24"/>
          <w:lang w:val="pt-BR"/>
        </w:rPr>
      </w:pPr>
    </w:p>
    <w:p w14:paraId="69CD8C08" w14:textId="324DDDF8" w:rsidR="008559D4" w:rsidRPr="008559D4" w:rsidRDefault="008559D4">
      <w:pPr>
        <w:rPr>
          <w:rFonts w:ascii="Arial" w:hAnsi="Arial" w:cs="Arial"/>
          <w:sz w:val="24"/>
          <w:szCs w:val="24"/>
        </w:rPr>
      </w:pPr>
      <w:r w:rsidRPr="008559D4">
        <w:rPr>
          <w:rFonts w:ascii="Arial" w:hAnsi="Arial" w:cs="Arial"/>
          <w:sz w:val="24"/>
          <w:szCs w:val="24"/>
        </w:rPr>
        <w:t xml:space="preserve">O teste </w:t>
      </w:r>
      <w:proofErr w:type="spellStart"/>
      <w:r w:rsidRPr="008559D4">
        <w:rPr>
          <w:rFonts w:ascii="Arial" w:hAnsi="Arial" w:cs="Arial"/>
          <w:sz w:val="24"/>
          <w:szCs w:val="24"/>
        </w:rPr>
        <w:t>aqui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apresentado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segue a </w:t>
      </w:r>
      <w:proofErr w:type="spellStart"/>
      <w:r w:rsidRPr="008559D4">
        <w:rPr>
          <w:rFonts w:ascii="Arial" w:hAnsi="Arial" w:cs="Arial"/>
          <w:sz w:val="24"/>
          <w:szCs w:val="24"/>
        </w:rPr>
        <w:t>metodologia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da IBM para a </w:t>
      </w:r>
      <w:proofErr w:type="spellStart"/>
      <w:r w:rsidRPr="008559D4">
        <w:rPr>
          <w:rFonts w:ascii="Arial" w:hAnsi="Arial" w:cs="Arial"/>
          <w:sz w:val="24"/>
          <w:szCs w:val="24"/>
        </w:rPr>
        <w:t>criação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8559D4">
        <w:rPr>
          <w:rFonts w:ascii="Arial" w:hAnsi="Arial" w:cs="Arial"/>
          <w:sz w:val="24"/>
          <w:szCs w:val="24"/>
        </w:rPr>
        <w:t>modelo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559D4">
        <w:rPr>
          <w:rFonts w:ascii="Arial" w:hAnsi="Arial" w:cs="Arial"/>
          <w:sz w:val="24"/>
          <w:szCs w:val="24"/>
        </w:rPr>
        <w:t>plano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de teste.</w:t>
      </w:r>
    </w:p>
    <w:p w14:paraId="4D7FA567" w14:textId="77777777" w:rsidR="008559D4" w:rsidRPr="008559D4" w:rsidRDefault="008559D4">
      <w:pPr>
        <w:rPr>
          <w:rFonts w:ascii="Arial" w:hAnsi="Arial" w:cs="Arial"/>
          <w:sz w:val="24"/>
          <w:szCs w:val="24"/>
          <w:lang w:val="pt-BR"/>
        </w:rPr>
      </w:pPr>
    </w:p>
    <w:p w14:paraId="2D14C30B" w14:textId="77777777" w:rsidR="005E5A15" w:rsidRPr="008559D4" w:rsidRDefault="005E5A15">
      <w:pPr>
        <w:pStyle w:val="Ttulo2"/>
        <w:rPr>
          <w:rFonts w:cs="Arial"/>
          <w:sz w:val="24"/>
          <w:szCs w:val="24"/>
          <w:lang w:val="pt-BR"/>
        </w:rPr>
      </w:pPr>
      <w:bookmarkStart w:id="1" w:name="_Toc89959748"/>
      <w:r w:rsidRPr="008559D4">
        <w:rPr>
          <w:rFonts w:cs="Arial"/>
          <w:sz w:val="24"/>
          <w:szCs w:val="24"/>
          <w:lang w:val="pt-BR"/>
        </w:rPr>
        <w:t>Objetivos</w:t>
      </w:r>
      <w:bookmarkEnd w:id="1"/>
    </w:p>
    <w:p w14:paraId="108B5155" w14:textId="704944FD" w:rsidR="005E5A15" w:rsidRPr="008559D4" w:rsidRDefault="005E5A15">
      <w:pPr>
        <w:rPr>
          <w:rFonts w:ascii="Arial" w:hAnsi="Arial" w:cs="Arial"/>
          <w:sz w:val="24"/>
          <w:szCs w:val="24"/>
          <w:lang w:val="pt-BR"/>
        </w:rPr>
      </w:pPr>
    </w:p>
    <w:p w14:paraId="0ECC9BA6" w14:textId="36A99011" w:rsidR="005E5A15" w:rsidRDefault="008559D4" w:rsidP="008559D4">
      <w:pPr>
        <w:rPr>
          <w:rFonts w:ascii="Arial" w:hAnsi="Arial" w:cs="Arial"/>
          <w:sz w:val="24"/>
          <w:szCs w:val="24"/>
          <w:lang w:val="pt-BR"/>
        </w:rPr>
      </w:pPr>
      <w:r w:rsidRPr="008559D4">
        <w:rPr>
          <w:rFonts w:ascii="Arial" w:hAnsi="Arial" w:cs="Arial"/>
          <w:sz w:val="24"/>
          <w:szCs w:val="24"/>
        </w:rPr>
        <w:t xml:space="preserve">Este teste visa </w:t>
      </w:r>
      <w:proofErr w:type="spellStart"/>
      <w:r w:rsidRPr="008559D4">
        <w:rPr>
          <w:rFonts w:ascii="Arial" w:hAnsi="Arial" w:cs="Arial"/>
          <w:sz w:val="24"/>
          <w:szCs w:val="24"/>
        </w:rPr>
        <w:t>aprender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técnicas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de testes de front-end, com </w:t>
      </w:r>
      <w:proofErr w:type="spellStart"/>
      <w:r w:rsidRPr="008559D4">
        <w:rPr>
          <w:rFonts w:ascii="Arial" w:hAnsi="Arial" w:cs="Arial"/>
          <w:sz w:val="24"/>
          <w:szCs w:val="24"/>
        </w:rPr>
        <w:t>foco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na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navegabilidade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de do sit</w:t>
      </w:r>
      <w:r w:rsidR="00206097">
        <w:rPr>
          <w:rFonts w:ascii="Arial" w:hAnsi="Arial" w:cs="Arial"/>
          <w:sz w:val="24"/>
          <w:szCs w:val="24"/>
        </w:rPr>
        <w:t>e E-players</w:t>
      </w:r>
      <w:r w:rsidRPr="008559D4">
        <w:rPr>
          <w:rFonts w:ascii="Arial" w:hAnsi="Arial" w:cs="Arial"/>
          <w:sz w:val="24"/>
          <w:szCs w:val="24"/>
        </w:rPr>
        <w:t xml:space="preserve">, </w:t>
      </w:r>
      <w:r w:rsidRPr="008559D4">
        <w:rPr>
          <w:rFonts w:ascii="Arial" w:hAnsi="Arial" w:cs="Arial"/>
          <w:sz w:val="24"/>
          <w:szCs w:val="24"/>
          <w:lang w:val="pt-BR"/>
        </w:rPr>
        <w:t>i</w:t>
      </w:r>
      <w:r w:rsidR="005E5A15" w:rsidRPr="008559D4">
        <w:rPr>
          <w:rFonts w:ascii="Arial" w:hAnsi="Arial" w:cs="Arial"/>
          <w:sz w:val="24"/>
          <w:szCs w:val="24"/>
          <w:lang w:val="pt-BR"/>
        </w:rPr>
        <w:t xml:space="preserve">dentificar os recursos necessários </w:t>
      </w:r>
      <w:r w:rsidRPr="008559D4">
        <w:rPr>
          <w:rFonts w:ascii="Arial" w:hAnsi="Arial" w:cs="Arial"/>
          <w:sz w:val="24"/>
          <w:szCs w:val="24"/>
          <w:lang w:val="pt-BR"/>
        </w:rPr>
        <w:t>para</w:t>
      </w:r>
      <w:r w:rsidR="005E5A15" w:rsidRPr="008559D4">
        <w:rPr>
          <w:rFonts w:ascii="Arial" w:hAnsi="Arial" w:cs="Arial"/>
          <w:sz w:val="24"/>
          <w:szCs w:val="24"/>
          <w:lang w:val="pt-BR"/>
        </w:rPr>
        <w:t xml:space="preserve"> prover uma estimativa dos esforços de test</w:t>
      </w:r>
      <w:r w:rsidRPr="008559D4">
        <w:rPr>
          <w:rFonts w:ascii="Arial" w:hAnsi="Arial" w:cs="Arial"/>
          <w:sz w:val="24"/>
          <w:szCs w:val="24"/>
          <w:lang w:val="pt-BR"/>
        </w:rPr>
        <w:t xml:space="preserve">e e listando </w:t>
      </w:r>
      <w:r w:rsidR="005E5A15" w:rsidRPr="008559D4">
        <w:rPr>
          <w:rFonts w:ascii="Arial" w:hAnsi="Arial" w:cs="Arial"/>
          <w:sz w:val="24"/>
          <w:szCs w:val="24"/>
          <w:lang w:val="pt-BR"/>
        </w:rPr>
        <w:t>os elementos resultantes do projeto de testes.</w:t>
      </w:r>
    </w:p>
    <w:p w14:paraId="7C0D8608" w14:textId="77777777" w:rsidR="008559D4" w:rsidRPr="008559D4" w:rsidRDefault="008559D4" w:rsidP="008559D4">
      <w:pPr>
        <w:rPr>
          <w:rFonts w:ascii="Arial" w:hAnsi="Arial" w:cs="Arial"/>
          <w:sz w:val="24"/>
          <w:szCs w:val="24"/>
        </w:rPr>
      </w:pPr>
    </w:p>
    <w:p w14:paraId="5A7BE27B" w14:textId="77777777" w:rsidR="005E5A15" w:rsidRPr="008559D4" w:rsidRDefault="005E5A15">
      <w:pPr>
        <w:pStyle w:val="Ttulo2"/>
        <w:rPr>
          <w:rFonts w:cs="Arial"/>
          <w:sz w:val="24"/>
          <w:szCs w:val="24"/>
          <w:lang w:val="pt-PT"/>
        </w:rPr>
      </w:pPr>
      <w:bookmarkStart w:id="2" w:name="_Toc89959749"/>
      <w:r w:rsidRPr="008559D4">
        <w:rPr>
          <w:rFonts w:cs="Arial"/>
          <w:sz w:val="24"/>
          <w:szCs w:val="24"/>
          <w:lang w:val="pt-PT"/>
        </w:rPr>
        <w:t>Escopo</w:t>
      </w:r>
      <w:bookmarkEnd w:id="2"/>
    </w:p>
    <w:p w14:paraId="5DAC64D8" w14:textId="77777777" w:rsidR="005E5A15" w:rsidRPr="008559D4" w:rsidRDefault="005E5A15">
      <w:pPr>
        <w:rPr>
          <w:rFonts w:ascii="Arial" w:hAnsi="Arial" w:cs="Arial"/>
          <w:sz w:val="24"/>
          <w:szCs w:val="24"/>
          <w:lang w:val="pt-PT"/>
        </w:rPr>
      </w:pPr>
    </w:p>
    <w:p w14:paraId="60852E0F" w14:textId="507BF86E" w:rsidR="008559D4" w:rsidRDefault="005E5A15" w:rsidP="008559D4">
      <w:pPr>
        <w:pStyle w:val="Corpodetexto"/>
        <w:rPr>
          <w:rFonts w:ascii="Arial" w:hAnsi="Arial" w:cs="Arial"/>
          <w:sz w:val="24"/>
          <w:szCs w:val="24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 w:rsidRPr="008559D4">
        <w:rPr>
          <w:rFonts w:ascii="Arial" w:hAnsi="Arial" w:cs="Arial"/>
          <w:sz w:val="24"/>
          <w:szCs w:val="24"/>
          <w:lang w:val="pt-BR"/>
        </w:rPr>
        <w:t xml:space="preserve">Os testes </w:t>
      </w:r>
      <w:r w:rsidR="00656008" w:rsidRPr="008559D4">
        <w:rPr>
          <w:rFonts w:ascii="Arial" w:hAnsi="Arial" w:cs="Arial"/>
          <w:sz w:val="24"/>
          <w:szCs w:val="24"/>
          <w:lang w:val="pt-BR"/>
        </w:rPr>
        <w:t xml:space="preserve">que serão realizados na plataforma </w:t>
      </w:r>
      <w:r w:rsidR="00206097">
        <w:rPr>
          <w:rFonts w:ascii="Arial" w:hAnsi="Arial" w:cs="Arial"/>
          <w:sz w:val="24"/>
          <w:szCs w:val="24"/>
          <w:lang w:val="pt-BR"/>
        </w:rPr>
        <w:t>E-players</w:t>
      </w:r>
      <w:r w:rsidR="00656008" w:rsidRPr="008559D4">
        <w:rPr>
          <w:rFonts w:ascii="Arial" w:hAnsi="Arial" w:cs="Arial"/>
          <w:sz w:val="24"/>
          <w:szCs w:val="24"/>
          <w:lang w:val="pt-BR"/>
        </w:rPr>
        <w:t xml:space="preserve"> serão os testes de navegabilidade, verificando a interação do usuário com a plataforma</w:t>
      </w:r>
      <w:r w:rsidRPr="008559D4">
        <w:rPr>
          <w:rFonts w:ascii="Arial" w:hAnsi="Arial" w:cs="Arial"/>
          <w:sz w:val="24"/>
          <w:szCs w:val="24"/>
          <w:lang w:val="pt-BR"/>
        </w:rPr>
        <w:t>:</w:t>
      </w:r>
    </w:p>
    <w:p w14:paraId="44DFFB85" w14:textId="72C398BD" w:rsidR="008559D4" w:rsidRDefault="008559D4" w:rsidP="008559D4">
      <w:pPr>
        <w:pStyle w:val="Corpodetexto"/>
        <w:numPr>
          <w:ilvl w:val="0"/>
          <w:numId w:val="3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Acessar site;</w:t>
      </w:r>
    </w:p>
    <w:p w14:paraId="2762E7E6" w14:textId="224A66FE" w:rsidR="008559D4" w:rsidRDefault="00656008" w:rsidP="008559D4">
      <w:pPr>
        <w:pStyle w:val="Corpodetexto"/>
        <w:numPr>
          <w:ilvl w:val="0"/>
          <w:numId w:val="32"/>
        </w:numPr>
        <w:rPr>
          <w:rFonts w:ascii="Arial" w:hAnsi="Arial" w:cs="Arial"/>
          <w:sz w:val="24"/>
          <w:szCs w:val="24"/>
          <w:lang w:val="pt-BR"/>
        </w:rPr>
      </w:pPr>
      <w:r w:rsidRPr="008559D4">
        <w:rPr>
          <w:rFonts w:ascii="Arial" w:hAnsi="Arial" w:cs="Arial"/>
          <w:sz w:val="24"/>
          <w:szCs w:val="24"/>
          <w:lang w:val="pt-BR"/>
        </w:rPr>
        <w:t xml:space="preserve">Verificar o </w:t>
      </w:r>
      <w:r w:rsidR="00AD2759" w:rsidRPr="008559D4">
        <w:rPr>
          <w:rFonts w:ascii="Arial" w:hAnsi="Arial" w:cs="Arial"/>
          <w:sz w:val="24"/>
          <w:szCs w:val="24"/>
          <w:lang w:val="pt-BR"/>
        </w:rPr>
        <w:t xml:space="preserve">comportamento da funcionalidade de busca de </w:t>
      </w:r>
      <w:bookmarkEnd w:id="3"/>
      <w:bookmarkEnd w:id="4"/>
      <w:bookmarkEnd w:id="5"/>
      <w:bookmarkEnd w:id="6"/>
      <w:bookmarkEnd w:id="7"/>
      <w:r w:rsidR="00206097">
        <w:rPr>
          <w:rFonts w:ascii="Arial" w:hAnsi="Arial" w:cs="Arial"/>
          <w:sz w:val="24"/>
          <w:szCs w:val="24"/>
          <w:lang w:val="pt-BR"/>
        </w:rPr>
        <w:t>jogos</w:t>
      </w:r>
      <w:r w:rsidR="008559D4">
        <w:rPr>
          <w:rFonts w:ascii="Arial" w:hAnsi="Arial" w:cs="Arial"/>
          <w:sz w:val="24"/>
          <w:szCs w:val="24"/>
          <w:lang w:val="pt-BR"/>
        </w:rPr>
        <w:t>;</w:t>
      </w:r>
    </w:p>
    <w:p w14:paraId="5535B329" w14:textId="06BF6B1B" w:rsidR="008559D4" w:rsidRDefault="008559D4" w:rsidP="008559D4">
      <w:pPr>
        <w:pStyle w:val="Corpodetext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spellStart"/>
      <w:r w:rsidRPr="008559D4">
        <w:rPr>
          <w:rFonts w:ascii="Arial" w:hAnsi="Arial" w:cs="Arial"/>
          <w:sz w:val="24"/>
          <w:szCs w:val="24"/>
        </w:rPr>
        <w:t>Realizar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uma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busca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na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59D4">
        <w:rPr>
          <w:rFonts w:ascii="Arial" w:hAnsi="Arial" w:cs="Arial"/>
          <w:sz w:val="24"/>
          <w:szCs w:val="24"/>
        </w:rPr>
        <w:t>página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559D4">
        <w:rPr>
          <w:rFonts w:ascii="Arial" w:hAnsi="Arial" w:cs="Arial"/>
          <w:sz w:val="24"/>
          <w:szCs w:val="24"/>
        </w:rPr>
        <w:t>resultados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E0F1CD" w14:textId="1B5DE41C" w:rsidR="00AD2759" w:rsidRPr="008559D4" w:rsidRDefault="008559D4" w:rsidP="008559D4">
      <w:pPr>
        <w:pStyle w:val="Corpodetexto"/>
        <w:numPr>
          <w:ilvl w:val="0"/>
          <w:numId w:val="32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8559D4">
        <w:rPr>
          <w:rFonts w:ascii="Arial" w:hAnsi="Arial" w:cs="Arial"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>r</w:t>
      </w:r>
      <w:proofErr w:type="spellEnd"/>
      <w:r w:rsidRPr="008559D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559D4">
        <w:rPr>
          <w:rFonts w:ascii="Arial" w:hAnsi="Arial" w:cs="Arial"/>
          <w:sz w:val="24"/>
          <w:szCs w:val="24"/>
        </w:rPr>
        <w:t>navegador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DA93B30" w14:textId="77777777" w:rsidR="005E5A15" w:rsidRPr="008559D4" w:rsidRDefault="005E5A15" w:rsidP="00AD2759">
      <w:pPr>
        <w:pStyle w:val="Ttulo1"/>
        <w:rPr>
          <w:rFonts w:cs="Arial"/>
          <w:szCs w:val="24"/>
          <w:lang w:val="pt-BR"/>
        </w:rPr>
      </w:pPr>
      <w:bookmarkStart w:id="8" w:name="_Toc89959750"/>
      <w:r w:rsidRPr="008559D4">
        <w:rPr>
          <w:rFonts w:cs="Arial"/>
          <w:szCs w:val="24"/>
          <w:lang w:val="pt-BR"/>
        </w:rPr>
        <w:t>Requisitos a Testar</w:t>
      </w:r>
      <w:bookmarkEnd w:id="8"/>
    </w:p>
    <w:p w14:paraId="1D5E96D7" w14:textId="77777777" w:rsidR="008559D4" w:rsidRDefault="008559D4" w:rsidP="008559D4">
      <w:pPr>
        <w:pStyle w:val="Corpodetexto"/>
        <w:ind w:left="709"/>
        <w:rPr>
          <w:rFonts w:ascii="Arial" w:hAnsi="Arial" w:cs="Arial"/>
          <w:sz w:val="24"/>
          <w:szCs w:val="24"/>
          <w:lang w:val="pt-BR"/>
        </w:rPr>
      </w:pPr>
    </w:p>
    <w:p w14:paraId="06B90448" w14:textId="57D6BD9C" w:rsidR="005E5A15" w:rsidRDefault="008559D4" w:rsidP="008559D4">
      <w:pPr>
        <w:pStyle w:val="Corpodetexto"/>
        <w:ind w:left="709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Usuário acessa o site, n</w:t>
      </w:r>
      <w:r w:rsidR="00AD2759" w:rsidRPr="008559D4">
        <w:rPr>
          <w:rFonts w:ascii="Arial" w:hAnsi="Arial" w:cs="Arial"/>
          <w:sz w:val="24"/>
          <w:szCs w:val="24"/>
          <w:lang w:val="pt-BR"/>
        </w:rPr>
        <w:t>a página inicial da plataforma deve-se interagir com o campo de busca, procurar por um termo</w:t>
      </w:r>
      <w:r>
        <w:rPr>
          <w:rFonts w:ascii="Arial" w:hAnsi="Arial" w:cs="Arial"/>
          <w:sz w:val="24"/>
          <w:szCs w:val="24"/>
          <w:lang w:val="pt-BR"/>
        </w:rPr>
        <w:t>/tema de interesse</w:t>
      </w:r>
      <w:r w:rsidR="00172733" w:rsidRPr="008559D4">
        <w:rPr>
          <w:rFonts w:ascii="Arial" w:hAnsi="Arial" w:cs="Arial"/>
          <w:sz w:val="24"/>
          <w:szCs w:val="24"/>
          <w:lang w:val="pt-BR"/>
        </w:rPr>
        <w:t xml:space="preserve">, e verificar o retorno dessa busca, que deve retornar </w:t>
      </w:r>
      <w:r w:rsidR="00206097">
        <w:rPr>
          <w:rFonts w:ascii="Arial" w:hAnsi="Arial" w:cs="Arial"/>
          <w:sz w:val="24"/>
          <w:szCs w:val="24"/>
          <w:lang w:val="pt-BR"/>
        </w:rPr>
        <w:t>jogos/campeonatos</w:t>
      </w:r>
      <w:r w:rsidR="00172733" w:rsidRPr="008559D4">
        <w:rPr>
          <w:rFonts w:ascii="Arial" w:hAnsi="Arial" w:cs="Arial"/>
          <w:sz w:val="24"/>
          <w:szCs w:val="24"/>
          <w:lang w:val="pt-BR"/>
        </w:rPr>
        <w:t xml:space="preserve"> com esta palavra-chave, sem anormalidades</w:t>
      </w:r>
      <w:r>
        <w:rPr>
          <w:rFonts w:ascii="Arial" w:hAnsi="Arial" w:cs="Arial"/>
          <w:sz w:val="24"/>
          <w:szCs w:val="24"/>
          <w:lang w:val="pt-BR"/>
        </w:rPr>
        <w:t xml:space="preserve">, usuário vê detalhes sobre o </w:t>
      </w:r>
      <w:r w:rsidR="00206097">
        <w:rPr>
          <w:rFonts w:ascii="Arial" w:hAnsi="Arial" w:cs="Arial"/>
          <w:sz w:val="24"/>
          <w:szCs w:val="24"/>
          <w:lang w:val="pt-BR"/>
        </w:rPr>
        <w:t>jogo/campeonato</w:t>
      </w:r>
      <w:r>
        <w:rPr>
          <w:rFonts w:ascii="Arial" w:hAnsi="Arial" w:cs="Arial"/>
          <w:sz w:val="24"/>
          <w:szCs w:val="24"/>
          <w:lang w:val="pt-BR"/>
        </w:rPr>
        <w:t>, usuário sai do site.</w:t>
      </w:r>
    </w:p>
    <w:p w14:paraId="02E5EB44" w14:textId="77777777" w:rsidR="005E5A15" w:rsidRPr="008559D4" w:rsidRDefault="005E5A15" w:rsidP="005E5A15">
      <w:pPr>
        <w:pStyle w:val="Ttulo1"/>
        <w:numPr>
          <w:ilvl w:val="0"/>
          <w:numId w:val="2"/>
        </w:numPr>
        <w:rPr>
          <w:rFonts w:cs="Arial"/>
          <w:szCs w:val="24"/>
          <w:lang w:val="pt-BR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r w:rsidRPr="008559D4">
        <w:rPr>
          <w:rFonts w:cs="Arial"/>
          <w:szCs w:val="24"/>
          <w:lang w:val="pt-BR"/>
        </w:rPr>
        <w:br w:type="page"/>
      </w:r>
      <w:bookmarkStart w:id="14" w:name="_Toc89959752"/>
      <w:bookmarkStart w:id="15" w:name="_Toc314978535"/>
      <w:bookmarkEnd w:id="9"/>
      <w:bookmarkEnd w:id="10"/>
      <w:bookmarkEnd w:id="11"/>
      <w:bookmarkEnd w:id="12"/>
      <w:bookmarkEnd w:id="13"/>
      <w:r w:rsidRPr="008559D4">
        <w:rPr>
          <w:rFonts w:cs="Arial"/>
          <w:szCs w:val="24"/>
          <w:lang w:val="pt-BR"/>
        </w:rPr>
        <w:lastRenderedPageBreak/>
        <w:t>Estratégia de Teste</w:t>
      </w:r>
      <w:bookmarkEnd w:id="14"/>
    </w:p>
    <w:p w14:paraId="497F5084" w14:textId="77777777" w:rsidR="005E5A15" w:rsidRPr="008559D4" w:rsidRDefault="005E5A15">
      <w:pPr>
        <w:pStyle w:val="Ttulo2"/>
        <w:rPr>
          <w:rFonts w:cs="Arial"/>
          <w:sz w:val="24"/>
          <w:szCs w:val="24"/>
          <w:lang w:val="pt-BR"/>
        </w:rPr>
      </w:pPr>
      <w:bookmarkStart w:id="16" w:name="_Toc89959753"/>
      <w:r w:rsidRPr="008559D4">
        <w:rPr>
          <w:rFonts w:cs="Arial"/>
          <w:sz w:val="24"/>
          <w:szCs w:val="24"/>
          <w:lang w:val="pt-BR"/>
        </w:rPr>
        <w:t>Tipos de Teste</w:t>
      </w:r>
      <w:bookmarkEnd w:id="16"/>
    </w:p>
    <w:p w14:paraId="3440B65E" w14:textId="77777777" w:rsidR="005E5A15" w:rsidRPr="008559D4" w:rsidRDefault="005E5A15">
      <w:pPr>
        <w:rPr>
          <w:rFonts w:ascii="Arial" w:hAnsi="Arial" w:cs="Arial"/>
          <w:sz w:val="24"/>
          <w:szCs w:val="24"/>
          <w:lang w:val="pt-BR"/>
        </w:rPr>
      </w:pPr>
    </w:p>
    <w:p w14:paraId="31A0F989" w14:textId="77777777" w:rsidR="005E5A15" w:rsidRPr="008559D4" w:rsidRDefault="00CE6062" w:rsidP="00BC3081">
      <w:pPr>
        <w:pStyle w:val="Corpodetexto"/>
        <w:jc w:val="both"/>
        <w:rPr>
          <w:rFonts w:ascii="Arial" w:hAnsi="Arial" w:cs="Arial"/>
          <w:sz w:val="24"/>
          <w:szCs w:val="24"/>
          <w:lang w:val="pt-BR"/>
        </w:rPr>
      </w:pPr>
      <w:r w:rsidRPr="008559D4">
        <w:rPr>
          <w:rFonts w:ascii="Arial" w:hAnsi="Arial" w:cs="Arial"/>
          <w:sz w:val="24"/>
          <w:szCs w:val="24"/>
          <w:lang w:val="pt-BR"/>
        </w:rPr>
        <w:t>Os tópicos abaixo são definidos</w:t>
      </w:r>
      <w:r w:rsidR="005E5A15" w:rsidRPr="008559D4">
        <w:rPr>
          <w:rFonts w:ascii="Arial" w:hAnsi="Arial" w:cs="Arial"/>
          <w:sz w:val="24"/>
          <w:szCs w:val="24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5"/>
    <w:p w14:paraId="0791B7E4" w14:textId="77777777" w:rsidR="005E5A15" w:rsidRPr="008559D4" w:rsidRDefault="005E5A15">
      <w:pPr>
        <w:pStyle w:val="Ttulo3"/>
        <w:numPr>
          <w:ilvl w:val="0"/>
          <w:numId w:val="0"/>
        </w:numPr>
        <w:rPr>
          <w:rFonts w:cs="Arial"/>
          <w:sz w:val="24"/>
          <w:szCs w:val="24"/>
          <w:lang w:val="pt-BR"/>
        </w:rPr>
      </w:pPr>
    </w:p>
    <w:p w14:paraId="7C48655D" w14:textId="77777777" w:rsidR="005E5A15" w:rsidRPr="008559D4" w:rsidRDefault="005E5A15">
      <w:pPr>
        <w:pStyle w:val="Ttulo3"/>
        <w:rPr>
          <w:rFonts w:cs="Arial"/>
          <w:sz w:val="24"/>
          <w:szCs w:val="24"/>
          <w:lang w:val="pt-BR"/>
        </w:rPr>
      </w:pPr>
      <w:bookmarkStart w:id="17" w:name="_Toc89959754"/>
      <w:r w:rsidRPr="008559D4">
        <w:rPr>
          <w:rFonts w:cs="Arial"/>
          <w:sz w:val="24"/>
          <w:szCs w:val="24"/>
          <w:lang w:val="pt-BR"/>
        </w:rPr>
        <w:t>Teste da Interface do Usuário</w:t>
      </w:r>
      <w:bookmarkEnd w:id="17"/>
    </w:p>
    <w:p w14:paraId="0065A231" w14:textId="77777777" w:rsidR="005E5A15" w:rsidRPr="008559D4" w:rsidRDefault="005E5A15">
      <w:pPr>
        <w:pStyle w:val="Corpodetexto1"/>
        <w:ind w:left="720"/>
        <w:rPr>
          <w:rFonts w:ascii="Arial" w:hAnsi="Arial" w:cs="Arial"/>
          <w:sz w:val="24"/>
          <w:szCs w:val="24"/>
          <w:lang w:val="pt-BR"/>
        </w:rPr>
      </w:pPr>
      <w:bookmarkStart w:id="18" w:name="_Toc327254066"/>
      <w:bookmarkStart w:id="19" w:name="_Toc327255031"/>
      <w:bookmarkStart w:id="20" w:name="_Toc327255100"/>
      <w:bookmarkStart w:id="2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8559D4" w14:paraId="48763C1B" w14:textId="77777777">
        <w:trPr>
          <w:cantSplit/>
        </w:trPr>
        <w:tc>
          <w:tcPr>
            <w:tcW w:w="2211" w:type="dxa"/>
          </w:tcPr>
          <w:p w14:paraId="560BD996" w14:textId="77777777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FA73AA5" w14:textId="77777777" w:rsidR="005E5A15" w:rsidRPr="008559D4" w:rsidRDefault="005E5A15">
            <w:pPr>
              <w:pStyle w:val="Corpodetexto"/>
              <w:ind w:left="312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Verificar o seguinte:</w:t>
            </w:r>
          </w:p>
          <w:p w14:paraId="6D81840F" w14:textId="77777777" w:rsidR="005E5A15" w:rsidRPr="008559D4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A navegação através dos alvos de teste </w:t>
            </w:r>
            <w:r w:rsidR="004A5750" w:rsidRPr="008559D4">
              <w:rPr>
                <w:rFonts w:ascii="Arial" w:hAnsi="Arial" w:cs="Arial"/>
                <w:sz w:val="24"/>
                <w:szCs w:val="24"/>
                <w:lang w:val="pt-BR"/>
              </w:rPr>
              <w:t>acontece como o esperado, sem apresentar nenhum erro</w:t>
            </w:r>
          </w:p>
          <w:p w14:paraId="1CB43587" w14:textId="77777777" w:rsidR="005E5A15" w:rsidRPr="008559D4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8559D4" w14:paraId="264FB357" w14:textId="77777777">
        <w:trPr>
          <w:cantSplit/>
        </w:trPr>
        <w:tc>
          <w:tcPr>
            <w:tcW w:w="2211" w:type="dxa"/>
          </w:tcPr>
          <w:p w14:paraId="7AECBD42" w14:textId="77777777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7258AEE" w14:textId="77777777" w:rsidR="005E5A15" w:rsidRPr="008559D4" w:rsidRDefault="005E5A15">
            <w:pPr>
              <w:pStyle w:val="Corpodetexto"/>
              <w:ind w:left="312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8559D4" w14:paraId="3AFD2663" w14:textId="77777777">
        <w:trPr>
          <w:cantSplit/>
        </w:trPr>
        <w:tc>
          <w:tcPr>
            <w:tcW w:w="2211" w:type="dxa"/>
          </w:tcPr>
          <w:p w14:paraId="5A9FD324" w14:textId="77777777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073F14E" w14:textId="77777777" w:rsidR="005E5A15" w:rsidRPr="008559D4" w:rsidRDefault="005E5A15">
            <w:pPr>
              <w:pStyle w:val="Corpodetexto"/>
              <w:ind w:left="312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É verificado </w:t>
            </w:r>
            <w:r w:rsidR="00CE6062" w:rsidRPr="008559D4">
              <w:rPr>
                <w:rFonts w:ascii="Arial" w:hAnsi="Arial" w:cs="Arial"/>
                <w:sz w:val="24"/>
                <w:szCs w:val="24"/>
                <w:lang w:val="pt-BR"/>
              </w:rPr>
              <w:t>se</w:t>
            </w: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cada janela permanece consistente </w:t>
            </w:r>
            <w:r w:rsidR="004A5750"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e </w:t>
            </w: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dentro d</w:t>
            </w:r>
            <w:r w:rsidR="004A5750" w:rsidRPr="008559D4">
              <w:rPr>
                <w:rFonts w:ascii="Arial" w:hAnsi="Arial" w:cs="Arial"/>
                <w:sz w:val="24"/>
                <w:szCs w:val="24"/>
                <w:lang w:val="pt-BR"/>
              </w:rPr>
              <w:t>os</w:t>
            </w: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padrões aceitáveis. </w:t>
            </w:r>
          </w:p>
        </w:tc>
      </w:tr>
    </w:tbl>
    <w:p w14:paraId="1BC8167D" w14:textId="77777777" w:rsidR="005E5A15" w:rsidRPr="008559D4" w:rsidRDefault="005E5A15">
      <w:pPr>
        <w:pStyle w:val="Ttulo2"/>
        <w:spacing w:before="360"/>
        <w:rPr>
          <w:rFonts w:cs="Arial"/>
          <w:sz w:val="24"/>
          <w:szCs w:val="24"/>
          <w:lang w:val="pt-BR"/>
        </w:rPr>
      </w:pPr>
      <w:bookmarkStart w:id="22" w:name="_Toc89959755"/>
      <w:bookmarkEnd w:id="18"/>
      <w:bookmarkEnd w:id="19"/>
      <w:bookmarkEnd w:id="20"/>
      <w:bookmarkEnd w:id="21"/>
      <w:r w:rsidRPr="008559D4">
        <w:rPr>
          <w:rFonts w:cs="Arial"/>
          <w:sz w:val="24"/>
          <w:szCs w:val="24"/>
          <w:lang w:val="pt-BR"/>
        </w:rPr>
        <w:t>Ferramentas</w:t>
      </w:r>
      <w:bookmarkEnd w:id="22"/>
    </w:p>
    <w:p w14:paraId="661388AF" w14:textId="77777777" w:rsidR="005E5A15" w:rsidRPr="008559D4" w:rsidRDefault="005E5A15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bookmarkStart w:id="23" w:name="_Toc314978543"/>
      <w:bookmarkStart w:id="24" w:name="_Toc324843646"/>
      <w:bookmarkStart w:id="25" w:name="_Toc324851953"/>
      <w:bookmarkStart w:id="26" w:name="_Toc324915536"/>
      <w:r w:rsidRPr="008559D4">
        <w:rPr>
          <w:rFonts w:ascii="Arial" w:hAnsi="Arial" w:cs="Arial"/>
          <w:sz w:val="24"/>
          <w:szCs w:val="24"/>
          <w:lang w:val="pt-BR"/>
        </w:rPr>
        <w:t>As seguintes ferramentas serão empregadas para esse projeto:</w:t>
      </w:r>
    </w:p>
    <w:p w14:paraId="166F8229" w14:textId="77777777" w:rsidR="005E5A15" w:rsidRPr="008559D4" w:rsidRDefault="005E5A15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:rsidRPr="008559D4" w14:paraId="32CB6D73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4EE1178A" w14:textId="77777777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C50EF43" w14:textId="77777777" w:rsidR="005E5A15" w:rsidRPr="008559D4" w:rsidRDefault="005E5A15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7F7A6EC" w14:textId="77777777" w:rsidR="005E5A15" w:rsidRPr="008559D4" w:rsidRDefault="00B343FF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Proprietário</w:t>
            </w:r>
          </w:p>
        </w:tc>
      </w:tr>
      <w:tr w:rsidR="005E5A15" w:rsidRPr="008559D4" w14:paraId="68CB9BE4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413293B8" w14:textId="77777777" w:rsidR="005E5A15" w:rsidRPr="008559D4" w:rsidRDefault="00B343FF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Planejamento</w:t>
            </w:r>
            <w:r w:rsidR="005E5A15"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C59C37F" w14:textId="77777777" w:rsidR="005E5A15" w:rsidRPr="008559D4" w:rsidRDefault="00B343FF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559D4">
              <w:rPr>
                <w:rFonts w:ascii="Arial" w:hAnsi="Arial" w:cs="Arial"/>
                <w:sz w:val="24"/>
                <w:szCs w:val="24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2AADCE2F" w14:textId="77777777" w:rsidR="005E5A15" w:rsidRPr="008559D4" w:rsidRDefault="00B343FF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</w:tr>
      <w:tr w:rsidR="005E5A15" w:rsidRPr="008559D4" w14:paraId="30FFC2F9" w14:textId="77777777">
        <w:trPr>
          <w:jc w:val="center"/>
        </w:trPr>
        <w:tc>
          <w:tcPr>
            <w:tcW w:w="3060" w:type="dxa"/>
          </w:tcPr>
          <w:p w14:paraId="66286A38" w14:textId="77777777" w:rsidR="005E5A15" w:rsidRPr="008559D4" w:rsidRDefault="00B343FF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Desenho</w:t>
            </w:r>
            <w:r w:rsidR="005E5A15"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377FD1DE" w14:textId="77777777" w:rsidR="005E5A15" w:rsidRPr="008559D4" w:rsidRDefault="00B343FF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3DA2FE3A" w14:textId="77777777" w:rsidR="005E5A15" w:rsidRPr="008559D4" w:rsidRDefault="004A5750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en-US"/>
              </w:rPr>
              <w:t>Eclipse Foundation</w:t>
            </w:r>
          </w:p>
        </w:tc>
      </w:tr>
      <w:tr w:rsidR="005E5A15" w:rsidRPr="008559D4" w14:paraId="26FF2170" w14:textId="77777777">
        <w:trPr>
          <w:jc w:val="center"/>
        </w:trPr>
        <w:tc>
          <w:tcPr>
            <w:tcW w:w="3060" w:type="dxa"/>
          </w:tcPr>
          <w:p w14:paraId="5EE7A45F" w14:textId="77777777" w:rsidR="005E5A15" w:rsidRPr="008559D4" w:rsidRDefault="00B343FF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Execução</w:t>
            </w:r>
            <w:r w:rsidR="005E5A15"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de </w:t>
            </w: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Teste</w:t>
            </w:r>
          </w:p>
        </w:tc>
        <w:tc>
          <w:tcPr>
            <w:tcW w:w="2358" w:type="dxa"/>
          </w:tcPr>
          <w:p w14:paraId="7799A926" w14:textId="77777777" w:rsidR="005E5A15" w:rsidRPr="008559D4" w:rsidRDefault="00B343FF" w:rsidP="004A5750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</w:p>
        </w:tc>
        <w:tc>
          <w:tcPr>
            <w:tcW w:w="3150" w:type="dxa"/>
          </w:tcPr>
          <w:p w14:paraId="5CFB126F" w14:textId="77777777" w:rsidR="005E5A15" w:rsidRPr="008559D4" w:rsidRDefault="00B343FF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Oracle</w:t>
            </w:r>
          </w:p>
        </w:tc>
      </w:tr>
    </w:tbl>
    <w:p w14:paraId="24B29BDB" w14:textId="77777777" w:rsidR="005E5A15" w:rsidRPr="008559D4" w:rsidRDefault="005E5A15">
      <w:pPr>
        <w:pStyle w:val="Ttulo1"/>
        <w:rPr>
          <w:rFonts w:cs="Arial"/>
          <w:szCs w:val="24"/>
          <w:lang w:val="pt-BR"/>
        </w:rPr>
      </w:pPr>
      <w:r w:rsidRPr="008559D4">
        <w:rPr>
          <w:rFonts w:cs="Arial"/>
          <w:szCs w:val="24"/>
          <w:lang w:val="pt-BR"/>
        </w:rPr>
        <w:br w:type="page"/>
      </w:r>
      <w:bookmarkStart w:id="27" w:name="_Toc89959756"/>
      <w:bookmarkEnd w:id="23"/>
      <w:bookmarkEnd w:id="24"/>
      <w:bookmarkEnd w:id="25"/>
      <w:bookmarkEnd w:id="26"/>
      <w:r w:rsidRPr="008559D4">
        <w:rPr>
          <w:rFonts w:cs="Arial"/>
          <w:szCs w:val="24"/>
          <w:lang w:val="pt-BR"/>
        </w:rPr>
        <w:lastRenderedPageBreak/>
        <w:t>Recursos</w:t>
      </w:r>
      <w:bookmarkEnd w:id="27"/>
    </w:p>
    <w:p w14:paraId="7311F60D" w14:textId="77777777" w:rsidR="005E5A15" w:rsidRPr="008559D4" w:rsidRDefault="005E5A15">
      <w:pPr>
        <w:pStyle w:val="Corpodetexto"/>
        <w:ind w:left="381"/>
        <w:rPr>
          <w:rFonts w:ascii="Arial" w:hAnsi="Arial" w:cs="Arial"/>
          <w:sz w:val="24"/>
          <w:szCs w:val="24"/>
          <w:lang w:val="pt-BR"/>
        </w:rPr>
      </w:pPr>
      <w:bookmarkStart w:id="28" w:name="_Toc314978545"/>
      <w:bookmarkStart w:id="29" w:name="_Toc324843648"/>
      <w:bookmarkStart w:id="30" w:name="_Toc324851955"/>
      <w:r w:rsidRPr="008559D4">
        <w:rPr>
          <w:rFonts w:ascii="Arial" w:hAnsi="Arial" w:cs="Arial"/>
          <w:sz w:val="24"/>
          <w:szCs w:val="24"/>
          <w:lang w:val="pt-BR"/>
        </w:rPr>
        <w:t xml:space="preserve">Essa seção apresenta os recursos recomendados para o projeto </w:t>
      </w:r>
      <w:r w:rsidR="00BC3081" w:rsidRPr="008559D4">
        <w:rPr>
          <w:rFonts w:ascii="Arial" w:hAnsi="Arial" w:cs="Arial"/>
          <w:sz w:val="24"/>
          <w:szCs w:val="24"/>
          <w:lang w:val="pt-BR"/>
        </w:rPr>
        <w:t>de teste</w:t>
      </w:r>
      <w:r w:rsidRPr="008559D4">
        <w:rPr>
          <w:rFonts w:ascii="Arial" w:hAnsi="Arial" w:cs="Arial"/>
          <w:sz w:val="24"/>
          <w:szCs w:val="24"/>
          <w:lang w:val="pt-BR"/>
        </w:rPr>
        <w:t>, suas principais responsabilidades, e seus conhecimentos ou conjunto de habilidades.</w:t>
      </w:r>
    </w:p>
    <w:p w14:paraId="1319343B" w14:textId="77777777" w:rsidR="005E5A15" w:rsidRPr="008559D4" w:rsidRDefault="005E5A15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14:paraId="48F5774D" w14:textId="77777777" w:rsidR="005E5A15" w:rsidRPr="008559D4" w:rsidRDefault="005E5A15">
      <w:pPr>
        <w:pStyle w:val="Ttulo2"/>
        <w:rPr>
          <w:rFonts w:cs="Arial"/>
          <w:sz w:val="24"/>
          <w:szCs w:val="24"/>
          <w:lang w:val="pt-BR"/>
        </w:rPr>
      </w:pPr>
      <w:bookmarkStart w:id="31" w:name="_Toc89959757"/>
      <w:bookmarkEnd w:id="28"/>
      <w:bookmarkEnd w:id="29"/>
      <w:bookmarkEnd w:id="30"/>
      <w:r w:rsidRPr="008559D4">
        <w:rPr>
          <w:rFonts w:cs="Arial"/>
          <w:sz w:val="24"/>
          <w:szCs w:val="24"/>
          <w:lang w:val="pt-BR"/>
        </w:rPr>
        <w:t>Sistema</w:t>
      </w:r>
      <w:bookmarkEnd w:id="31"/>
    </w:p>
    <w:p w14:paraId="23BE6503" w14:textId="77777777" w:rsidR="00BA0017" w:rsidRDefault="00BA0017">
      <w:pPr>
        <w:pStyle w:val="Corpodetexto"/>
        <w:ind w:left="0" w:firstLine="450"/>
        <w:rPr>
          <w:rFonts w:ascii="Arial" w:hAnsi="Arial" w:cs="Arial"/>
          <w:sz w:val="24"/>
          <w:szCs w:val="24"/>
          <w:lang w:val="pt-BR"/>
        </w:rPr>
      </w:pPr>
    </w:p>
    <w:p w14:paraId="0BEEA3D6" w14:textId="17C2B59F" w:rsidR="005E5A15" w:rsidRPr="008559D4" w:rsidRDefault="005E5A15">
      <w:pPr>
        <w:pStyle w:val="Corpodetexto"/>
        <w:ind w:left="0" w:firstLine="450"/>
        <w:rPr>
          <w:rFonts w:ascii="Arial" w:hAnsi="Arial" w:cs="Arial"/>
          <w:sz w:val="24"/>
          <w:szCs w:val="24"/>
          <w:lang w:val="pt-BR"/>
        </w:rPr>
      </w:pPr>
      <w:r w:rsidRPr="008559D4">
        <w:rPr>
          <w:rFonts w:ascii="Arial" w:hAnsi="Arial" w:cs="Arial"/>
          <w:sz w:val="24"/>
          <w:szCs w:val="24"/>
          <w:lang w:val="pt-BR"/>
        </w:rPr>
        <w:t>A tabela seguinte expõe os recursos do sistema para o projeto de teste.</w:t>
      </w:r>
    </w:p>
    <w:p w14:paraId="5D0FFA91" w14:textId="77777777" w:rsidR="005E5A15" w:rsidRPr="008559D4" w:rsidRDefault="005E5A15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:rsidRPr="008559D4" w14:paraId="0051D341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90C84DC" w14:textId="77777777" w:rsidR="005E5A15" w:rsidRPr="008559D4" w:rsidRDefault="005E5A15">
            <w:pPr>
              <w:pStyle w:val="Corpodetexto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Recursos do Sistema</w:t>
            </w:r>
          </w:p>
        </w:tc>
      </w:tr>
      <w:tr w:rsidR="005E5A15" w:rsidRPr="008559D4" w14:paraId="5A093E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22043B" w14:textId="77777777" w:rsidR="005E5A15" w:rsidRPr="008559D4" w:rsidRDefault="00E84F17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</w:t>
            </w:r>
            <w:proofErr w:type="spellStart"/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automatizador</w:t>
            </w:r>
            <w:proofErr w:type="spellEnd"/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de Teste</w:t>
            </w:r>
          </w:p>
        </w:tc>
      </w:tr>
      <w:tr w:rsidR="005E5A15" w:rsidRPr="008559D4" w14:paraId="56C78D7C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2FA7E34B" w14:textId="41333F11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color w:val="FFFFFF"/>
                <w:sz w:val="24"/>
                <w:szCs w:val="24"/>
                <w:lang w:val="pt-BR"/>
              </w:rPr>
              <w:t>—</w:t>
            </w: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E84F17"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Java, com </w:t>
            </w:r>
            <w:proofErr w:type="spellStart"/>
            <w:r w:rsidR="00E84F17" w:rsidRPr="008559D4">
              <w:rPr>
                <w:rFonts w:ascii="Arial" w:hAnsi="Arial" w:cs="Arial"/>
                <w:sz w:val="24"/>
                <w:szCs w:val="24"/>
                <w:lang w:val="pt-BR"/>
              </w:rPr>
              <w:t>Selenium</w:t>
            </w:r>
            <w:proofErr w:type="spellEnd"/>
            <w:r w:rsidR="00E84F17" w:rsidRPr="008559D4">
              <w:rPr>
                <w:rFonts w:ascii="Arial" w:hAnsi="Arial" w:cs="Arial"/>
                <w:sz w:val="24"/>
                <w:szCs w:val="24"/>
                <w:lang w:val="pt-BR"/>
              </w:rPr>
              <w:t xml:space="preserve"> e </w:t>
            </w:r>
            <w:proofErr w:type="spellStart"/>
            <w:r w:rsidR="00E84F17" w:rsidRPr="008559D4">
              <w:rPr>
                <w:rFonts w:ascii="Arial" w:hAnsi="Arial" w:cs="Arial"/>
                <w:sz w:val="24"/>
                <w:szCs w:val="24"/>
                <w:lang w:val="pt-BR"/>
              </w:rPr>
              <w:t>J</w:t>
            </w:r>
            <w:r w:rsidR="00BA0017">
              <w:rPr>
                <w:rFonts w:ascii="Arial" w:hAnsi="Arial" w:cs="Arial"/>
                <w:sz w:val="24"/>
                <w:szCs w:val="24"/>
                <w:lang w:val="pt-BR"/>
              </w:rPr>
              <w:t>u</w:t>
            </w:r>
            <w:r w:rsidR="00E84F17" w:rsidRPr="008559D4">
              <w:rPr>
                <w:rFonts w:ascii="Arial" w:hAnsi="Arial" w:cs="Arial"/>
                <w:sz w:val="24"/>
                <w:szCs w:val="24"/>
                <w:lang w:val="pt-BR"/>
              </w:rPr>
              <w:t>nit</w:t>
            </w:r>
            <w:proofErr w:type="spellEnd"/>
          </w:p>
        </w:tc>
      </w:tr>
      <w:tr w:rsidR="005E5A15" w:rsidRPr="008559D4" w14:paraId="4AA00B06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BB4B3" w14:textId="77777777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Repositório de Testes</w:t>
            </w:r>
          </w:p>
        </w:tc>
      </w:tr>
      <w:tr w:rsidR="005E5A15" w:rsidRPr="008559D4" w14:paraId="26349032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6C236DB4" w14:textId="3F721CAC" w:rsidR="00E84F17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color w:val="FFFFFF"/>
                <w:sz w:val="24"/>
                <w:szCs w:val="24"/>
                <w:lang w:val="pt-BR"/>
              </w:rPr>
              <w:t>—</w:t>
            </w: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1 PC</w:t>
            </w:r>
          </w:p>
        </w:tc>
      </w:tr>
      <w:tr w:rsidR="005E5A15" w:rsidRPr="008559D4" w14:paraId="33F38197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A71B" w14:textId="77777777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032CCD29" w14:textId="77777777" w:rsidR="00BA0017" w:rsidRDefault="00BA0017" w:rsidP="00BA0017">
      <w:pPr>
        <w:pStyle w:val="Ttulo1"/>
        <w:numPr>
          <w:ilvl w:val="0"/>
          <w:numId w:val="0"/>
        </w:numPr>
        <w:rPr>
          <w:rFonts w:cs="Arial"/>
          <w:szCs w:val="24"/>
          <w:lang w:val="pt-BR"/>
        </w:rPr>
      </w:pPr>
      <w:bookmarkStart w:id="32" w:name="_Toc89959758"/>
    </w:p>
    <w:p w14:paraId="1FBF3BF9" w14:textId="32C32345" w:rsidR="005E5A15" w:rsidRPr="008559D4" w:rsidRDefault="005E5A15">
      <w:pPr>
        <w:pStyle w:val="Ttulo1"/>
        <w:rPr>
          <w:rFonts w:cs="Arial"/>
          <w:szCs w:val="24"/>
          <w:lang w:val="pt-BR"/>
        </w:rPr>
      </w:pPr>
      <w:r w:rsidRPr="008559D4">
        <w:rPr>
          <w:rFonts w:cs="Arial"/>
          <w:szCs w:val="24"/>
          <w:lang w:val="pt-BR"/>
        </w:rPr>
        <w:t>Cronograma</w:t>
      </w:r>
      <w:bookmarkEnd w:id="32"/>
    </w:p>
    <w:p w14:paraId="066C8931" w14:textId="77777777" w:rsidR="005E5A15" w:rsidRPr="008559D4" w:rsidRDefault="005E5A15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:rsidRPr="008559D4" w14:paraId="6F162968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0CD7C617" w14:textId="77777777" w:rsidR="005E5A15" w:rsidRPr="008559D4" w:rsidRDefault="00E84F17">
            <w:pPr>
              <w:pStyle w:val="Corpodetexto1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b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4CD7170D" w14:textId="77777777" w:rsidR="005E5A15" w:rsidRPr="008559D4" w:rsidRDefault="005E5A15">
            <w:pPr>
              <w:pStyle w:val="Corpodetexto1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b/>
                <w:sz w:val="24"/>
                <w:szCs w:val="24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729C3E7D" w14:textId="77777777" w:rsidR="005E5A15" w:rsidRPr="008559D4" w:rsidRDefault="005E5A15">
            <w:pPr>
              <w:pStyle w:val="Corpodetexto1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b/>
                <w:sz w:val="24"/>
                <w:szCs w:val="24"/>
                <w:lang w:val="pt-BR"/>
              </w:rPr>
              <w:t>Data de Término</w:t>
            </w:r>
          </w:p>
        </w:tc>
      </w:tr>
      <w:tr w:rsidR="005E5A15" w:rsidRPr="008559D4" w14:paraId="115CB895" w14:textId="77777777">
        <w:trPr>
          <w:jc w:val="center"/>
        </w:trPr>
        <w:tc>
          <w:tcPr>
            <w:tcW w:w="2863" w:type="dxa"/>
          </w:tcPr>
          <w:p w14:paraId="403F7F7B" w14:textId="77777777" w:rsidR="005E5A15" w:rsidRPr="008559D4" w:rsidRDefault="005E5A15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5F0A5F88" w14:textId="35A0B4D6" w:rsidR="005E5A15" w:rsidRPr="008559D4" w:rsidRDefault="00BA0017" w:rsidP="00720BD2">
            <w:pPr>
              <w:pStyle w:val="Corpodetexto1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24/02/2023</w:t>
            </w:r>
          </w:p>
        </w:tc>
        <w:tc>
          <w:tcPr>
            <w:tcW w:w="1929" w:type="dxa"/>
          </w:tcPr>
          <w:p w14:paraId="2BFFDA0C" w14:textId="3792B70C" w:rsidR="005E5A15" w:rsidRPr="008559D4" w:rsidRDefault="00BA0017" w:rsidP="00720BD2">
            <w:pPr>
              <w:pStyle w:val="Corpodetexto1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24/02/2023</w:t>
            </w:r>
          </w:p>
        </w:tc>
      </w:tr>
      <w:tr w:rsidR="008B123E" w:rsidRPr="008559D4" w14:paraId="22DA4F9F" w14:textId="77777777">
        <w:trPr>
          <w:jc w:val="center"/>
        </w:trPr>
        <w:tc>
          <w:tcPr>
            <w:tcW w:w="2863" w:type="dxa"/>
          </w:tcPr>
          <w:p w14:paraId="2D21E4C7" w14:textId="77777777" w:rsidR="008B123E" w:rsidRPr="008559D4" w:rsidRDefault="008B123E" w:rsidP="008B123E">
            <w:pPr>
              <w:pStyle w:val="Corpode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59D4">
              <w:rPr>
                <w:rFonts w:ascii="Arial" w:hAnsi="Arial" w:cs="Arial"/>
                <w:sz w:val="24"/>
                <w:szCs w:val="24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08526610" w14:textId="0EF4A4E6" w:rsidR="008B123E" w:rsidRPr="008559D4" w:rsidRDefault="00BA0017" w:rsidP="00720BD2">
            <w:pPr>
              <w:pStyle w:val="Corpodetexto1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25/02/2023</w:t>
            </w:r>
          </w:p>
        </w:tc>
        <w:tc>
          <w:tcPr>
            <w:tcW w:w="1929" w:type="dxa"/>
          </w:tcPr>
          <w:p w14:paraId="5C221707" w14:textId="3745264C" w:rsidR="008B123E" w:rsidRPr="008559D4" w:rsidRDefault="00BA0017" w:rsidP="00720BD2">
            <w:pPr>
              <w:pStyle w:val="Corpodetexto1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25/02/2023</w:t>
            </w:r>
          </w:p>
        </w:tc>
      </w:tr>
      <w:tr w:rsidR="008B123E" w:rsidRPr="008559D4" w14:paraId="5D71F5D0" w14:textId="77777777">
        <w:trPr>
          <w:jc w:val="center"/>
        </w:trPr>
        <w:tc>
          <w:tcPr>
            <w:tcW w:w="2863" w:type="dxa"/>
          </w:tcPr>
          <w:p w14:paraId="2C2D45B4" w14:textId="77777777" w:rsidR="008B123E" w:rsidRPr="008559D4" w:rsidRDefault="008B123E" w:rsidP="008B123E">
            <w:pPr>
              <w:pStyle w:val="Corpodetexto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559D4">
              <w:rPr>
                <w:rFonts w:ascii="Arial" w:hAnsi="Arial" w:cs="Arial"/>
                <w:sz w:val="24"/>
                <w:szCs w:val="24"/>
              </w:rPr>
              <w:t>Avaliar</w:t>
            </w:r>
            <w:proofErr w:type="spellEnd"/>
            <w:r w:rsidRPr="008559D4">
              <w:rPr>
                <w:rFonts w:ascii="Arial" w:hAnsi="Arial" w:cs="Arial"/>
                <w:sz w:val="24"/>
                <w:szCs w:val="24"/>
              </w:rPr>
              <w:t xml:space="preserve"> Teste</w:t>
            </w:r>
          </w:p>
        </w:tc>
        <w:tc>
          <w:tcPr>
            <w:tcW w:w="1932" w:type="dxa"/>
          </w:tcPr>
          <w:p w14:paraId="5FD7D40B" w14:textId="452C54B4" w:rsidR="008B123E" w:rsidRPr="008559D4" w:rsidRDefault="00BA0017" w:rsidP="00720BD2">
            <w:pPr>
              <w:pStyle w:val="Corpodetexto1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26/02/2023</w:t>
            </w:r>
          </w:p>
        </w:tc>
        <w:tc>
          <w:tcPr>
            <w:tcW w:w="1929" w:type="dxa"/>
          </w:tcPr>
          <w:p w14:paraId="75EE9909" w14:textId="6A1E9270" w:rsidR="00BA0017" w:rsidRPr="008559D4" w:rsidRDefault="00BA0017" w:rsidP="00BA0017">
            <w:pPr>
              <w:pStyle w:val="Corpodetexto1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26/02/2023</w:t>
            </w:r>
          </w:p>
        </w:tc>
      </w:tr>
    </w:tbl>
    <w:p w14:paraId="77F01D07" w14:textId="77777777" w:rsidR="005E5A15" w:rsidRPr="008559D4" w:rsidRDefault="005E5A15">
      <w:pPr>
        <w:pStyle w:val="Corpodetexto"/>
        <w:rPr>
          <w:rFonts w:ascii="Arial" w:hAnsi="Arial" w:cs="Arial"/>
          <w:sz w:val="24"/>
          <w:szCs w:val="24"/>
        </w:rPr>
      </w:pPr>
      <w:bookmarkStart w:id="33" w:name="_GoBack"/>
      <w:bookmarkEnd w:id="33"/>
    </w:p>
    <w:sectPr w:rsidR="005E5A15" w:rsidRPr="008559D4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66E86" w14:textId="77777777" w:rsidR="00287A44" w:rsidRDefault="00287A44">
      <w:pPr>
        <w:spacing w:line="240" w:lineRule="auto"/>
      </w:pPr>
      <w:r>
        <w:separator/>
      </w:r>
    </w:p>
  </w:endnote>
  <w:endnote w:type="continuationSeparator" w:id="0">
    <w:p w14:paraId="5CC2359D" w14:textId="77777777" w:rsidR="00287A44" w:rsidRDefault="00287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5D8E8" w14:textId="24F8913D" w:rsidR="005E5A15" w:rsidRDefault="008559D4">
    <w:pPr>
      <w:pStyle w:val="Rodap"/>
    </w:pPr>
    <w:r>
      <w:t>Alana Vitória Lacerda Cerqueira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DDFE" w14:textId="77777777" w:rsidR="00287A44" w:rsidRDefault="00287A44">
      <w:pPr>
        <w:spacing w:line="240" w:lineRule="auto"/>
      </w:pPr>
      <w:r>
        <w:separator/>
      </w:r>
    </w:p>
  </w:footnote>
  <w:footnote w:type="continuationSeparator" w:id="0">
    <w:p w14:paraId="119FA9F8" w14:textId="77777777" w:rsidR="00287A44" w:rsidRDefault="00287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2736F5"/>
    <w:multiLevelType w:val="hybridMultilevel"/>
    <w:tmpl w:val="2F345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1715"/>
    <w:multiLevelType w:val="hybridMultilevel"/>
    <w:tmpl w:val="6464D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9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 w15:restartNumberingAfterBreak="0">
    <w:nsid w:val="5D892C52"/>
    <w:multiLevelType w:val="hybridMultilevel"/>
    <w:tmpl w:val="FC0C21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7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6"/>
  </w:num>
  <w:num w:numId="6">
    <w:abstractNumId w:val="5"/>
  </w:num>
  <w:num w:numId="7">
    <w:abstractNumId w:val="25"/>
  </w:num>
  <w:num w:numId="8">
    <w:abstractNumId w:val="20"/>
  </w:num>
  <w:num w:numId="9">
    <w:abstractNumId w:val="4"/>
  </w:num>
  <w:num w:numId="10">
    <w:abstractNumId w:val="9"/>
  </w:num>
  <w:num w:numId="11">
    <w:abstractNumId w:val="24"/>
  </w:num>
  <w:num w:numId="12">
    <w:abstractNumId w:val="11"/>
  </w:num>
  <w:num w:numId="13">
    <w:abstractNumId w:val="7"/>
  </w:num>
  <w:num w:numId="14">
    <w:abstractNumId w:val="10"/>
  </w:num>
  <w:num w:numId="15">
    <w:abstractNumId w:val="21"/>
  </w:num>
  <w:num w:numId="16">
    <w:abstractNumId w:val="27"/>
  </w:num>
  <w:num w:numId="17">
    <w:abstractNumId w:val="2"/>
  </w:num>
  <w:num w:numId="18">
    <w:abstractNumId w:val="23"/>
  </w:num>
  <w:num w:numId="19">
    <w:abstractNumId w:val="19"/>
  </w:num>
  <w:num w:numId="20">
    <w:abstractNumId w:val="13"/>
  </w:num>
  <w:num w:numId="21">
    <w:abstractNumId w:val="28"/>
  </w:num>
  <w:num w:numId="22">
    <w:abstractNumId w:val="14"/>
  </w:num>
  <w:num w:numId="23">
    <w:abstractNumId w:val="15"/>
  </w:num>
  <w:num w:numId="24">
    <w:abstractNumId w:val="8"/>
  </w:num>
  <w:num w:numId="25">
    <w:abstractNumId w:val="26"/>
  </w:num>
  <w:num w:numId="26">
    <w:abstractNumId w:val="22"/>
  </w:num>
  <w:num w:numId="27">
    <w:abstractNumId w:val="12"/>
  </w:num>
  <w:num w:numId="28">
    <w:abstractNumId w:val="17"/>
  </w:num>
  <w:num w:numId="29">
    <w:abstractNumId w:val="18"/>
  </w:num>
  <w:num w:numId="30">
    <w:abstractNumId w:val="1"/>
  </w:num>
  <w:num w:numId="31">
    <w:abstractNumId w:val="3"/>
  </w:num>
  <w:num w:numId="32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F6A86"/>
    <w:rsid w:val="00111B97"/>
    <w:rsid w:val="001471D4"/>
    <w:rsid w:val="00172733"/>
    <w:rsid w:val="00206097"/>
    <w:rsid w:val="00287A44"/>
    <w:rsid w:val="00407F2C"/>
    <w:rsid w:val="004A5750"/>
    <w:rsid w:val="005E5A15"/>
    <w:rsid w:val="00656008"/>
    <w:rsid w:val="00720BD2"/>
    <w:rsid w:val="007A72F3"/>
    <w:rsid w:val="008038AE"/>
    <w:rsid w:val="008433BB"/>
    <w:rsid w:val="008559D4"/>
    <w:rsid w:val="008B123E"/>
    <w:rsid w:val="00975F14"/>
    <w:rsid w:val="009F2520"/>
    <w:rsid w:val="00A915B6"/>
    <w:rsid w:val="00AD2759"/>
    <w:rsid w:val="00B343FF"/>
    <w:rsid w:val="00BA0017"/>
    <w:rsid w:val="00BA156F"/>
    <w:rsid w:val="00BC3081"/>
    <w:rsid w:val="00CE6062"/>
    <w:rsid w:val="00E84F17"/>
    <w:rsid w:val="00EA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67830"/>
  <w15:docId w15:val="{97E2240F-514B-492B-87F9-71552FFB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PargrafodaLista">
    <w:name w:val="List Paragraph"/>
    <w:basedOn w:val="Normal"/>
    <w:uiPriority w:val="34"/>
    <w:qFormat/>
    <w:rsid w:val="008559D4"/>
    <w:pPr>
      <w:widowControl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</TotalTime>
  <Pages>3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Alana Vitoria Lacerda Cerqueira</cp:lastModifiedBy>
  <cp:revision>3</cp:revision>
  <cp:lastPrinted>2004-07-30T18:38:00Z</cp:lastPrinted>
  <dcterms:created xsi:type="dcterms:W3CDTF">2023-02-24T21:18:00Z</dcterms:created>
  <dcterms:modified xsi:type="dcterms:W3CDTF">2023-02-24T21:24:00Z</dcterms:modified>
</cp:coreProperties>
</file>